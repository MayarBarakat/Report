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6934A" w14:textId="77777777" w:rsidR="001D309D" w:rsidRPr="00AE1368" w:rsidRDefault="00DB6AE6" w:rsidP="00AE1368">
      <w:pPr>
        <w:rPr>
          <w:sz w:val="36"/>
          <w:szCs w:val="36"/>
          <w:rtl/>
          <w:lang w:bidi="ar-SY"/>
        </w:rPr>
      </w:pPr>
      <w:r w:rsidRPr="00AE1368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1" locked="0" layoutInCell="1" allowOverlap="1" wp14:anchorId="59C215D2" wp14:editId="05CC027E">
            <wp:simplePos x="0" y="0"/>
            <wp:positionH relativeFrom="column">
              <wp:posOffset>295910</wp:posOffset>
            </wp:positionH>
            <wp:positionV relativeFrom="paragraph">
              <wp:posOffset>72390</wp:posOffset>
            </wp:positionV>
            <wp:extent cx="1971675" cy="1794510"/>
            <wp:effectExtent l="0" t="0" r="9525" b="0"/>
            <wp:wrapTight wrapText="bothSides">
              <wp:wrapPolygon edited="0">
                <wp:start x="0" y="0"/>
                <wp:lineTo x="0" y="21325"/>
                <wp:lineTo x="21496" y="21325"/>
                <wp:lineTo x="21496" y="0"/>
                <wp:lineTo x="0" y="0"/>
              </wp:wrapPolygon>
            </wp:wrapTight>
            <wp:docPr id="3" name="Picture 3" descr="C:\Users\user\Desktop\Project 1\تقييم التقرير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 1\تقييم التقرير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09D" w:rsidRPr="00AE1368">
        <w:rPr>
          <w:rFonts w:hint="cs"/>
          <w:sz w:val="36"/>
          <w:szCs w:val="36"/>
          <w:rtl/>
          <w:lang w:bidi="ar-SY"/>
        </w:rPr>
        <w:t>الجمهورية العربية السورية</w:t>
      </w:r>
    </w:p>
    <w:p w14:paraId="513D34F4" w14:textId="77777777" w:rsidR="00DB6AE6" w:rsidRPr="00AE1368" w:rsidRDefault="00DB6AE6" w:rsidP="00DB6AE6">
      <w:pPr>
        <w:rPr>
          <w:sz w:val="36"/>
          <w:szCs w:val="36"/>
          <w:rtl/>
          <w:lang w:bidi="ar-SY"/>
        </w:rPr>
      </w:pPr>
      <w:r w:rsidRPr="00AE1368">
        <w:rPr>
          <w:rFonts w:hint="cs"/>
          <w:sz w:val="36"/>
          <w:szCs w:val="36"/>
          <w:rtl/>
          <w:lang w:bidi="ar-SY"/>
        </w:rPr>
        <w:t>جامعة دمشق</w:t>
      </w:r>
    </w:p>
    <w:p w14:paraId="342561E3" w14:textId="77777777" w:rsidR="00DB6AE6" w:rsidRPr="00AE1368" w:rsidRDefault="00DB6AE6" w:rsidP="00DB6AE6">
      <w:pPr>
        <w:rPr>
          <w:sz w:val="36"/>
          <w:szCs w:val="36"/>
          <w:rtl/>
          <w:lang w:bidi="ar-SY"/>
        </w:rPr>
      </w:pPr>
      <w:r w:rsidRPr="00AE1368">
        <w:rPr>
          <w:rFonts w:hint="cs"/>
          <w:sz w:val="36"/>
          <w:szCs w:val="36"/>
          <w:rtl/>
          <w:lang w:bidi="ar-SY"/>
        </w:rPr>
        <w:t>كلية الهن</w:t>
      </w:r>
      <w:r w:rsidR="00682C47">
        <w:rPr>
          <w:rFonts w:hint="cs"/>
          <w:sz w:val="36"/>
          <w:szCs w:val="36"/>
          <w:rtl/>
          <w:lang w:bidi="ar-SY"/>
        </w:rPr>
        <w:t>د</w:t>
      </w:r>
      <w:r w:rsidRPr="00AE1368">
        <w:rPr>
          <w:rFonts w:hint="cs"/>
          <w:sz w:val="36"/>
          <w:szCs w:val="36"/>
          <w:rtl/>
          <w:lang w:bidi="ar-SY"/>
        </w:rPr>
        <w:t>سة المعلوماتية</w:t>
      </w:r>
    </w:p>
    <w:p w14:paraId="192914DD" w14:textId="77777777" w:rsidR="00DB6AE6" w:rsidRPr="00AE1368" w:rsidRDefault="00DB6AE6" w:rsidP="00DB6AE6">
      <w:pPr>
        <w:rPr>
          <w:sz w:val="36"/>
          <w:szCs w:val="36"/>
          <w:rtl/>
          <w:lang w:bidi="ar-SY"/>
        </w:rPr>
      </w:pPr>
      <w:r w:rsidRPr="00AE1368">
        <w:rPr>
          <w:rFonts w:hint="cs"/>
          <w:sz w:val="36"/>
          <w:szCs w:val="36"/>
          <w:rtl/>
          <w:lang w:bidi="ar-SY"/>
        </w:rPr>
        <w:t>قسم هندسة البرمجيات ونظم المعلومات</w:t>
      </w:r>
    </w:p>
    <w:p w14:paraId="58121C21" w14:textId="77777777" w:rsidR="00DB6AE6" w:rsidRDefault="00DB6AE6" w:rsidP="00DB6AE6">
      <w:pPr>
        <w:rPr>
          <w:rtl/>
          <w:lang w:bidi="ar-SY"/>
        </w:rPr>
      </w:pPr>
    </w:p>
    <w:p w14:paraId="49CE0085" w14:textId="77777777" w:rsidR="00DB6AE6" w:rsidRDefault="00DB6AE6" w:rsidP="00DB6AE6">
      <w:pPr>
        <w:rPr>
          <w:lang w:bidi="ar-SY"/>
        </w:rPr>
      </w:pPr>
    </w:p>
    <w:p w14:paraId="7EF6C2AF" w14:textId="77777777" w:rsidR="00E35B6D" w:rsidRDefault="00E35B6D" w:rsidP="00DB6AE6">
      <w:pPr>
        <w:rPr>
          <w:rtl/>
          <w:lang w:bidi="ar-SY"/>
        </w:rPr>
      </w:pPr>
    </w:p>
    <w:p w14:paraId="5B97A1A4" w14:textId="77777777" w:rsidR="00DB6AE6" w:rsidRPr="00644197" w:rsidRDefault="00DB6AE6" w:rsidP="00DB6AE6">
      <w:pPr>
        <w:jc w:val="center"/>
        <w:rPr>
          <w:b/>
          <w:bCs/>
          <w:sz w:val="40"/>
          <w:szCs w:val="40"/>
          <w:rtl/>
          <w:lang w:bidi="ar-SY"/>
        </w:rPr>
      </w:pPr>
      <w:r w:rsidRPr="00644197">
        <w:rPr>
          <w:rFonts w:hint="cs"/>
          <w:b/>
          <w:bCs/>
          <w:sz w:val="40"/>
          <w:szCs w:val="40"/>
          <w:rtl/>
          <w:lang w:bidi="ar-SY"/>
        </w:rPr>
        <w:t>عنوان المشروع</w:t>
      </w:r>
    </w:p>
    <w:p w14:paraId="63210A56" w14:textId="77777777" w:rsidR="00DB6AE6" w:rsidRDefault="00DB6AE6" w:rsidP="00DB6AE6">
      <w:pPr>
        <w:rPr>
          <w:lang w:bidi="ar-SY"/>
        </w:rPr>
      </w:pPr>
    </w:p>
    <w:p w14:paraId="05966574" w14:textId="77777777" w:rsidR="00E35B6D" w:rsidRDefault="00E35B6D" w:rsidP="00DB6AE6">
      <w:pPr>
        <w:rPr>
          <w:lang w:bidi="ar-SY"/>
        </w:rPr>
      </w:pPr>
    </w:p>
    <w:p w14:paraId="75BECF4E" w14:textId="77777777" w:rsidR="00E35B6D" w:rsidRDefault="00E35B6D" w:rsidP="00DB6AE6">
      <w:pPr>
        <w:rPr>
          <w:lang w:bidi="ar-SY"/>
        </w:rPr>
      </w:pPr>
    </w:p>
    <w:p w14:paraId="3423DE12" w14:textId="77777777" w:rsidR="00E35B6D" w:rsidRDefault="00E35B6D" w:rsidP="00DB6AE6">
      <w:pPr>
        <w:rPr>
          <w:rtl/>
          <w:lang w:bidi="ar-SY"/>
        </w:rPr>
      </w:pPr>
    </w:p>
    <w:p w14:paraId="5F0B2065" w14:textId="77777777" w:rsidR="00DB6AE6" w:rsidRDefault="00DB6AE6" w:rsidP="00DB6AE6">
      <w:pPr>
        <w:rPr>
          <w:rtl/>
          <w:lang w:bidi="ar-SY"/>
        </w:rPr>
      </w:pPr>
    </w:p>
    <w:p w14:paraId="48E6A3F3" w14:textId="77777777" w:rsidR="00DB6AE6" w:rsidRDefault="00C370C4" w:rsidP="00C370C4">
      <w:pPr>
        <w:jc w:val="center"/>
        <w:rPr>
          <w:rFonts w:cs="Arial"/>
          <w:b/>
          <w:bCs/>
          <w:i/>
          <w:iCs/>
          <w:sz w:val="32"/>
          <w:szCs w:val="32"/>
          <w:lang w:bidi="ar-SY"/>
        </w:rPr>
      </w:pPr>
      <w:r w:rsidRPr="00C370C4">
        <w:rPr>
          <w:rFonts w:cs="Arial"/>
          <w:b/>
          <w:bCs/>
          <w:i/>
          <w:iCs/>
          <w:sz w:val="32"/>
          <w:szCs w:val="32"/>
          <w:rtl/>
          <w:lang w:bidi="ar-SY"/>
        </w:rPr>
        <w:t>مشروع أُعدّ لمادة المشروع /2/ في الهندسة المعلوماتية</w:t>
      </w:r>
    </w:p>
    <w:p w14:paraId="532C7246" w14:textId="77777777" w:rsidR="00C370C4" w:rsidRDefault="00C370C4" w:rsidP="00C370C4">
      <w:pPr>
        <w:jc w:val="center"/>
        <w:rPr>
          <w:sz w:val="26"/>
          <w:szCs w:val="26"/>
          <w:rtl/>
          <w:lang w:bidi="ar-SY"/>
        </w:rPr>
      </w:pPr>
    </w:p>
    <w:p w14:paraId="6B28CED4" w14:textId="083374F9" w:rsidR="00DB6AE6" w:rsidRPr="00644197" w:rsidRDefault="00DB6AE6" w:rsidP="005C4916">
      <w:pPr>
        <w:tabs>
          <w:tab w:val="center" w:pos="1808"/>
          <w:tab w:val="center" w:pos="7478"/>
        </w:tabs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ab/>
      </w:r>
      <w:r w:rsidR="005C4916">
        <w:rPr>
          <w:rFonts w:hint="cs"/>
          <w:sz w:val="36"/>
          <w:szCs w:val="36"/>
          <w:rtl/>
          <w:lang w:bidi="ar-SY"/>
        </w:rPr>
        <w:t>ميار بركات</w:t>
      </w:r>
      <w:bookmarkStart w:id="0" w:name="_GoBack"/>
      <w:bookmarkEnd w:id="0"/>
      <w:r w:rsidRPr="00644197">
        <w:rPr>
          <w:rFonts w:hint="cs"/>
          <w:sz w:val="36"/>
          <w:szCs w:val="36"/>
          <w:rtl/>
          <w:lang w:bidi="ar-SY"/>
        </w:rPr>
        <w:tab/>
        <w:t>اسم الطالب الثاني</w:t>
      </w:r>
    </w:p>
    <w:p w14:paraId="17938E55" w14:textId="77777777" w:rsidR="00DB6AE6" w:rsidRPr="00644197" w:rsidRDefault="00DB6AE6" w:rsidP="00DB6AE6">
      <w:pPr>
        <w:tabs>
          <w:tab w:val="center" w:pos="1808"/>
          <w:tab w:val="center" w:pos="7478"/>
        </w:tabs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ab/>
        <w:t>اسم الطالب الثالث</w:t>
      </w:r>
      <w:r w:rsidRPr="00644197">
        <w:rPr>
          <w:rFonts w:hint="cs"/>
          <w:sz w:val="36"/>
          <w:szCs w:val="36"/>
          <w:rtl/>
          <w:lang w:bidi="ar-SY"/>
        </w:rPr>
        <w:tab/>
        <w:t>اسم الطالب الرابع</w:t>
      </w:r>
    </w:p>
    <w:p w14:paraId="12C81B56" w14:textId="77777777" w:rsidR="00DB6AE6" w:rsidRPr="00644197" w:rsidRDefault="00DB6AE6" w:rsidP="00DB6AE6">
      <w:pPr>
        <w:jc w:val="center"/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>بإشراف</w:t>
      </w:r>
    </w:p>
    <w:p w14:paraId="21CD7E85" w14:textId="77777777" w:rsidR="00DB6AE6" w:rsidRPr="00644197" w:rsidRDefault="00DB6AE6" w:rsidP="00DB6AE6">
      <w:pPr>
        <w:jc w:val="center"/>
        <w:rPr>
          <w:sz w:val="36"/>
          <w:szCs w:val="36"/>
          <w:rtl/>
          <w:lang w:bidi="ar-SY"/>
        </w:rPr>
      </w:pPr>
      <w:r w:rsidRPr="00644197">
        <w:rPr>
          <w:rFonts w:hint="cs"/>
          <w:sz w:val="36"/>
          <w:szCs w:val="36"/>
          <w:rtl/>
          <w:lang w:bidi="ar-SY"/>
        </w:rPr>
        <w:t>اسم الدكتور المشرف</w:t>
      </w:r>
    </w:p>
    <w:p w14:paraId="637B8AB5" w14:textId="77777777" w:rsidR="00E35B6D" w:rsidRDefault="00E35B6D" w:rsidP="00DB6AE6">
      <w:pPr>
        <w:jc w:val="center"/>
        <w:rPr>
          <w:sz w:val="30"/>
          <w:szCs w:val="30"/>
          <w:lang w:bidi="ar-SY"/>
        </w:rPr>
      </w:pPr>
    </w:p>
    <w:p w14:paraId="15852C28" w14:textId="7379E757" w:rsidR="00DB6AE6" w:rsidRPr="00644197" w:rsidRDefault="00DB6AE6" w:rsidP="00DB6AE6">
      <w:pPr>
        <w:jc w:val="center"/>
        <w:rPr>
          <w:sz w:val="30"/>
          <w:szCs w:val="30"/>
          <w:rtl/>
          <w:lang w:bidi="ar-SY"/>
        </w:rPr>
      </w:pPr>
      <w:r w:rsidRPr="00644197">
        <w:rPr>
          <w:rFonts w:hint="cs"/>
          <w:sz w:val="30"/>
          <w:szCs w:val="30"/>
          <w:rtl/>
          <w:lang w:bidi="ar-SY"/>
        </w:rPr>
        <w:t xml:space="preserve">تموز </w:t>
      </w:r>
      <w:r w:rsidR="0046581A">
        <w:rPr>
          <w:sz w:val="30"/>
          <w:szCs w:val="30"/>
          <w:rtl/>
          <w:lang w:bidi="ar-SY"/>
        </w:rPr>
        <w:t>–</w:t>
      </w:r>
      <w:r w:rsidRPr="00644197">
        <w:rPr>
          <w:rFonts w:hint="cs"/>
          <w:sz w:val="30"/>
          <w:szCs w:val="30"/>
          <w:rtl/>
          <w:lang w:bidi="ar-SY"/>
        </w:rPr>
        <w:t xml:space="preserve"> </w:t>
      </w:r>
      <w:r w:rsidR="0046581A">
        <w:rPr>
          <w:rFonts w:hint="cs"/>
          <w:sz w:val="30"/>
          <w:szCs w:val="30"/>
          <w:rtl/>
          <w:lang w:bidi="ar-SY"/>
        </w:rPr>
        <w:t>2021</w:t>
      </w:r>
    </w:p>
    <w:p w14:paraId="30FBAB50" w14:textId="77777777" w:rsidR="00DB6AE6" w:rsidRDefault="00DB6AE6" w:rsidP="00DB6AE6">
      <w:pPr>
        <w:rPr>
          <w:rtl/>
        </w:rPr>
        <w:sectPr w:rsidR="00DB6AE6" w:rsidSect="001D309D">
          <w:footerReference w:type="even" r:id="rId9"/>
          <w:footerReference w:type="default" r:id="rId10"/>
          <w:footerReference w:type="first" r:id="rId11"/>
          <w:pgSz w:w="11906" w:h="16838" w:code="9"/>
          <w:pgMar w:top="1418" w:right="1134" w:bottom="1418" w:left="1134" w:header="709" w:footer="709" w:gutter="0"/>
          <w:cols w:space="708"/>
          <w:titlePg/>
          <w:bidi/>
          <w:docGrid w:linePitch="360"/>
        </w:sectPr>
      </w:pPr>
    </w:p>
    <w:p w14:paraId="41E7D90E" w14:textId="77777777" w:rsidR="00490254" w:rsidRDefault="00DB6AE6">
      <w:pPr>
        <w:rPr>
          <w:rtl/>
        </w:rPr>
        <w:sectPr w:rsidR="00490254" w:rsidSect="001D309D">
          <w:footerReference w:type="first" r:id="rId12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  <w:r>
        <w:rPr>
          <w:rtl/>
        </w:rPr>
        <w:lastRenderedPageBreak/>
        <w:br w:type="page"/>
      </w:r>
    </w:p>
    <w:p w14:paraId="767EC261" w14:textId="77777777" w:rsidR="00DB6AE6" w:rsidRDefault="00DB6AE6" w:rsidP="00DB6AE6">
      <w:pPr>
        <w:pStyle w:val="Heading1"/>
        <w:rPr>
          <w:rtl/>
        </w:rPr>
      </w:pPr>
      <w:bookmarkStart w:id="1" w:name="_Toc524389460"/>
      <w:r>
        <w:rPr>
          <w:rFonts w:hint="cs"/>
          <w:rtl/>
        </w:rPr>
        <w:lastRenderedPageBreak/>
        <w:t>الملخص التجريدي</w:t>
      </w:r>
      <w:bookmarkEnd w:id="1"/>
    </w:p>
    <w:p w14:paraId="77F3EA56" w14:textId="77777777" w:rsidR="00DB6AE6" w:rsidRDefault="00DB6AE6" w:rsidP="00DB6AE6">
      <w:pPr>
        <w:rPr>
          <w:rtl/>
        </w:rPr>
      </w:pPr>
      <w:r>
        <w:rPr>
          <w:rFonts w:hint="cs"/>
          <w:rtl/>
        </w:rPr>
        <w:t>هذا هو الملخص التجريدي، يحتوي ملخص عن المشروع بما لا يتجاوز 500 كلمة.</w:t>
      </w:r>
    </w:p>
    <w:p w14:paraId="6371E30C" w14:textId="77777777" w:rsidR="001D309D" w:rsidRDefault="001D309D" w:rsidP="00DB6AE6">
      <w:pPr>
        <w:rPr>
          <w:rtl/>
        </w:rPr>
      </w:pPr>
    </w:p>
    <w:p w14:paraId="23201C4D" w14:textId="77777777" w:rsidR="001D309D" w:rsidRDefault="001D309D" w:rsidP="00DB6AE6">
      <w:pPr>
        <w:rPr>
          <w:rtl/>
        </w:rPr>
      </w:pPr>
    </w:p>
    <w:p w14:paraId="21EA80C1" w14:textId="77777777" w:rsidR="001D309D" w:rsidRDefault="001D309D" w:rsidP="00DB6AE6">
      <w:pPr>
        <w:rPr>
          <w:rtl/>
        </w:rPr>
      </w:pPr>
    </w:p>
    <w:p w14:paraId="3C5A2A3B" w14:textId="77777777" w:rsidR="001D309D" w:rsidRDefault="001D309D" w:rsidP="00DB6AE6">
      <w:pPr>
        <w:rPr>
          <w:rtl/>
        </w:rPr>
      </w:pPr>
    </w:p>
    <w:p w14:paraId="6A12E329" w14:textId="77777777" w:rsidR="001D309D" w:rsidRDefault="001D309D" w:rsidP="00DB6AE6">
      <w:pPr>
        <w:rPr>
          <w:rtl/>
        </w:rPr>
      </w:pPr>
    </w:p>
    <w:p w14:paraId="71A191E7" w14:textId="77777777" w:rsidR="001D309D" w:rsidRDefault="001D309D" w:rsidP="00DB6AE6">
      <w:pPr>
        <w:rPr>
          <w:rtl/>
        </w:rPr>
      </w:pPr>
    </w:p>
    <w:p w14:paraId="5E674E57" w14:textId="77777777" w:rsidR="001D309D" w:rsidRDefault="001D309D" w:rsidP="00DB6AE6">
      <w:pPr>
        <w:rPr>
          <w:rtl/>
        </w:rPr>
      </w:pPr>
    </w:p>
    <w:p w14:paraId="3C355086" w14:textId="77777777" w:rsidR="001D309D" w:rsidRDefault="001D309D" w:rsidP="00DB6AE6">
      <w:pPr>
        <w:rPr>
          <w:rtl/>
        </w:rPr>
      </w:pPr>
    </w:p>
    <w:p w14:paraId="645EF440" w14:textId="77777777" w:rsidR="001D309D" w:rsidRDefault="001D309D" w:rsidP="00DB6AE6">
      <w:pPr>
        <w:rPr>
          <w:rtl/>
        </w:rPr>
      </w:pPr>
    </w:p>
    <w:p w14:paraId="29CD37B5" w14:textId="77777777" w:rsidR="001D309D" w:rsidRDefault="001D309D" w:rsidP="00DB6AE6"/>
    <w:p w14:paraId="40DEE947" w14:textId="77777777" w:rsidR="001D309D" w:rsidRDefault="001D309D" w:rsidP="00DB6AE6"/>
    <w:p w14:paraId="42A8306B" w14:textId="77777777" w:rsidR="001D309D" w:rsidRDefault="001D309D" w:rsidP="00DB6AE6"/>
    <w:p w14:paraId="49565ABA" w14:textId="77777777" w:rsidR="001D309D" w:rsidRDefault="001D309D" w:rsidP="00DB6AE6"/>
    <w:p w14:paraId="10E373F4" w14:textId="77777777" w:rsidR="001D309D" w:rsidRDefault="001D309D" w:rsidP="00DB6AE6"/>
    <w:p w14:paraId="00E41E14" w14:textId="77777777" w:rsidR="001D309D" w:rsidRDefault="001D309D" w:rsidP="00DB6AE6"/>
    <w:p w14:paraId="4A628EDA" w14:textId="77777777" w:rsidR="001D309D" w:rsidRDefault="001D309D" w:rsidP="00DB6AE6"/>
    <w:p w14:paraId="420F13C5" w14:textId="77777777" w:rsidR="001D309D" w:rsidRDefault="001D309D" w:rsidP="00DB6AE6"/>
    <w:p w14:paraId="577631F3" w14:textId="77777777" w:rsidR="001D309D" w:rsidRDefault="001D309D" w:rsidP="00DB6AE6"/>
    <w:p w14:paraId="6C6718C2" w14:textId="77777777" w:rsidR="001D309D" w:rsidRDefault="001D309D" w:rsidP="00DB6AE6"/>
    <w:p w14:paraId="4A2DB061" w14:textId="77777777" w:rsidR="001D309D" w:rsidRDefault="001D309D" w:rsidP="00DB6AE6">
      <w:pPr>
        <w:rPr>
          <w:rtl/>
        </w:rPr>
      </w:pPr>
    </w:p>
    <w:p w14:paraId="55D45446" w14:textId="77777777" w:rsidR="001D309D" w:rsidRDefault="001D309D" w:rsidP="00DB6AE6">
      <w:pPr>
        <w:rPr>
          <w:rtl/>
        </w:rPr>
      </w:pPr>
      <w:r w:rsidRPr="001D309D">
        <w:rPr>
          <w:rFonts w:hint="cs"/>
          <w:b/>
          <w:bCs/>
          <w:rtl/>
        </w:rPr>
        <w:t>الكلمات المفتاحية</w:t>
      </w:r>
      <w:r>
        <w:rPr>
          <w:rFonts w:hint="cs"/>
          <w:rtl/>
        </w:rPr>
        <w:t>: 5 كلمات</w:t>
      </w:r>
    </w:p>
    <w:p w14:paraId="4DB1F5DE" w14:textId="77777777" w:rsidR="00DB6AE6" w:rsidRDefault="00490254" w:rsidP="001D309D">
      <w:pPr>
        <w:bidi w:val="0"/>
        <w:spacing w:before="0" w:after="160" w:line="259" w:lineRule="auto"/>
        <w:rPr>
          <w:rtl/>
        </w:rPr>
      </w:pPr>
      <w:r>
        <w:rPr>
          <w:rtl/>
        </w:rPr>
        <w:br w:type="page"/>
      </w:r>
    </w:p>
    <w:p w14:paraId="3F3229D4" w14:textId="77777777" w:rsidR="00DB6AE6" w:rsidRDefault="00DB6AE6" w:rsidP="00DB6AE6">
      <w:pPr>
        <w:pStyle w:val="Heading1"/>
        <w:rPr>
          <w:rtl/>
        </w:rPr>
      </w:pPr>
      <w:bookmarkStart w:id="2" w:name="_Toc524389461"/>
      <w:r>
        <w:rPr>
          <w:rFonts w:hint="cs"/>
          <w:rtl/>
        </w:rPr>
        <w:lastRenderedPageBreak/>
        <w:t>جدول المحتويات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rtl/>
          <w:lang w:val="en-GB" w:eastAsia="en-US"/>
        </w:rPr>
        <w:id w:val="-985160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7B7E3D" w14:textId="77777777" w:rsidR="00644197" w:rsidRPr="00644197" w:rsidRDefault="00644197" w:rsidP="00837716">
          <w:pPr>
            <w:pStyle w:val="TOCHeading"/>
            <w:bidi/>
            <w:rPr>
              <w:sz w:val="4"/>
              <w:szCs w:val="4"/>
            </w:rPr>
          </w:pPr>
        </w:p>
        <w:p w14:paraId="56A6A3EE" w14:textId="77777777" w:rsidR="00AE1368" w:rsidRDefault="00644197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89460" w:history="1">
            <w:r w:rsidR="00AE1368" w:rsidRPr="003C5FA9">
              <w:rPr>
                <w:rStyle w:val="Hyperlink"/>
                <w:noProof/>
                <w:rtl/>
              </w:rPr>
              <w:t>الملخص التجريدي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Toc524389460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3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1EBBD06" w14:textId="77777777" w:rsidR="00AE1368" w:rsidRDefault="0068466D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1" w:history="1">
            <w:r w:rsidR="00AE1368" w:rsidRPr="003C5FA9">
              <w:rPr>
                <w:rStyle w:val="Hyperlink"/>
                <w:noProof/>
                <w:rtl/>
              </w:rPr>
              <w:t>جدول المحتويات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Toc524389461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4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BBF7EAC" w14:textId="77777777" w:rsidR="00AE1368" w:rsidRDefault="0068466D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2" w:history="1">
            <w:r w:rsidR="00AE1368" w:rsidRPr="003C5FA9">
              <w:rPr>
                <w:rStyle w:val="Hyperlink"/>
                <w:noProof/>
                <w:rtl/>
              </w:rPr>
              <w:t>الفصل الأول: مقدمة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Toc524389462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C6B711D" w14:textId="77777777" w:rsidR="00AE1368" w:rsidRDefault="0068466D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3" w:history="1">
            <w:r w:rsidR="00AE1368" w:rsidRPr="003C5FA9">
              <w:rPr>
                <w:rStyle w:val="Hyperlink"/>
                <w:noProof/>
                <w:rtl/>
              </w:rPr>
              <w:t>1-1.</w:t>
            </w:r>
            <w:r w:rsidR="00AE1368" w:rsidRPr="003C5FA9">
              <w:rPr>
                <w:rStyle w:val="Hyperlink"/>
                <w:noProof/>
                <w:rtl/>
                <w:lang w:bidi="ar-SY"/>
              </w:rPr>
              <w:t>العنوان</w:t>
            </w:r>
            <w:r w:rsidR="00AE1368" w:rsidRPr="003C5FA9">
              <w:rPr>
                <w:rStyle w:val="Hyperlink"/>
                <w:noProof/>
                <w:rtl/>
              </w:rPr>
              <w:t xml:space="preserve"> الفرعي الأول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Toc524389463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0DF3D34" w14:textId="77777777" w:rsidR="00AE1368" w:rsidRDefault="0068466D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4" w:history="1">
            <w:r w:rsidR="00AE1368" w:rsidRPr="003C5FA9">
              <w:rPr>
                <w:rStyle w:val="Hyperlink"/>
                <w:noProof/>
                <w:rtl/>
              </w:rPr>
              <w:t>1-2.العنوان الفرعي الثاني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Toc524389464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F3BBB4C" w14:textId="77777777" w:rsidR="00AE1368" w:rsidRDefault="0068466D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5" w:history="1">
            <w:r w:rsidR="00AE1368" w:rsidRPr="003C5FA9">
              <w:rPr>
                <w:rStyle w:val="Hyperlink"/>
                <w:noProof/>
                <w:rtl/>
              </w:rPr>
              <w:t>1-3.العنوان الفرعي الثالث: خاتمة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Toc524389465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10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18D306C" w14:textId="77777777" w:rsidR="00AE1368" w:rsidRDefault="0068466D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6" w:history="1">
            <w:r w:rsidR="00AE1368" w:rsidRPr="003C5FA9">
              <w:rPr>
                <w:rStyle w:val="Hyperlink"/>
                <w:noProof/>
                <w:rtl/>
              </w:rPr>
              <w:t>الفصل الثاني: عنوان الفصل الثاني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Toc524389466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11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40876298" w14:textId="77777777" w:rsidR="00AE1368" w:rsidRDefault="0068466D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7" w:history="1">
            <w:r w:rsidR="00AE1368" w:rsidRPr="003C5FA9">
              <w:rPr>
                <w:rStyle w:val="Hyperlink"/>
                <w:noProof/>
                <w:rtl/>
              </w:rPr>
              <w:t>2-1.العنوان الفرعي الأول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Toc524389467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11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24DE4660" w14:textId="77777777" w:rsidR="00AE1368" w:rsidRDefault="0068466D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8" w:history="1">
            <w:r w:rsidR="00AE1368" w:rsidRPr="003C5FA9">
              <w:rPr>
                <w:rStyle w:val="Hyperlink"/>
                <w:noProof/>
                <w:rtl/>
              </w:rPr>
              <w:t>2-2.الفصل الفرعي الثاني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Toc524389468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11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7E3E8C97" w14:textId="77777777" w:rsidR="00AE1368" w:rsidRDefault="0068466D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69" w:history="1">
            <w:r w:rsidR="00AE1368" w:rsidRPr="003C5FA9">
              <w:rPr>
                <w:rStyle w:val="Hyperlink"/>
                <w:noProof/>
                <w:rtl/>
              </w:rPr>
              <w:t>2-3.العنوان الفرعي الثالث: خاتمة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Toc524389469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14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40A47424" w14:textId="77777777" w:rsidR="00AE1368" w:rsidRDefault="0068466D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70" w:history="1">
            <w:r w:rsidR="00AE1368" w:rsidRPr="003C5FA9">
              <w:rPr>
                <w:rStyle w:val="Hyperlink"/>
                <w:noProof/>
                <w:rtl/>
              </w:rPr>
              <w:t>الفصل الثالث: الخاتمة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Toc524389470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00086984" w14:textId="77777777" w:rsidR="00AE1368" w:rsidRDefault="0068466D" w:rsidP="00AE1368">
          <w:pPr>
            <w:pStyle w:val="TOC2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71" w:history="1">
            <w:r w:rsidR="00AE1368" w:rsidRPr="003C5FA9">
              <w:rPr>
                <w:rStyle w:val="Hyperlink"/>
                <w:noProof/>
                <w:rtl/>
              </w:rPr>
              <w:t>3-1.الفصل الفرعي الأول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Toc524389471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15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DC497A9" w14:textId="77777777" w:rsidR="00AE1368" w:rsidRDefault="0068466D">
          <w:pPr>
            <w:pStyle w:val="TOC1"/>
            <w:rPr>
              <w:rFonts w:eastAsiaTheme="minorEastAsia"/>
              <w:noProof/>
              <w:sz w:val="22"/>
              <w:szCs w:val="22"/>
              <w:rtl/>
              <w:lang w:eastAsia="en-GB"/>
            </w:rPr>
          </w:pPr>
          <w:hyperlink w:anchor="_Toc524389472" w:history="1">
            <w:r w:rsidR="00AE1368" w:rsidRPr="003C5FA9">
              <w:rPr>
                <w:rStyle w:val="Hyperlink"/>
                <w:noProof/>
                <w:rtl/>
              </w:rPr>
              <w:t>المراجع</w:t>
            </w:r>
            <w:r w:rsidR="00AE1368">
              <w:rPr>
                <w:noProof/>
                <w:webHidden/>
                <w:rtl/>
              </w:rPr>
              <w:tab/>
            </w:r>
            <w:r w:rsidR="00AE1368">
              <w:rPr>
                <w:noProof/>
                <w:webHidden/>
                <w:rtl/>
              </w:rPr>
              <w:fldChar w:fldCharType="begin"/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</w:rPr>
              <w:instrText>PAGEREF</w:instrText>
            </w:r>
            <w:r w:rsidR="00AE1368">
              <w:rPr>
                <w:noProof/>
                <w:webHidden/>
                <w:rtl/>
              </w:rPr>
              <w:instrText xml:space="preserve"> _</w:instrText>
            </w:r>
            <w:r w:rsidR="00AE1368">
              <w:rPr>
                <w:noProof/>
                <w:webHidden/>
              </w:rPr>
              <w:instrText>Toc524389472 \h</w:instrText>
            </w:r>
            <w:r w:rsidR="00AE1368">
              <w:rPr>
                <w:noProof/>
                <w:webHidden/>
                <w:rtl/>
              </w:rPr>
              <w:instrText xml:space="preserve"> </w:instrText>
            </w:r>
            <w:r w:rsidR="00AE1368">
              <w:rPr>
                <w:noProof/>
                <w:webHidden/>
                <w:rtl/>
              </w:rPr>
            </w:r>
            <w:r w:rsidR="00AE1368">
              <w:rPr>
                <w:noProof/>
                <w:webHidden/>
                <w:rtl/>
              </w:rPr>
              <w:fldChar w:fldCharType="separate"/>
            </w:r>
            <w:r w:rsidR="00AE1368">
              <w:rPr>
                <w:noProof/>
                <w:webHidden/>
                <w:rtl/>
              </w:rPr>
              <w:t>17</w:t>
            </w:r>
            <w:r w:rsidR="00AE1368">
              <w:rPr>
                <w:noProof/>
                <w:webHidden/>
                <w:rtl/>
              </w:rPr>
              <w:fldChar w:fldCharType="end"/>
            </w:r>
          </w:hyperlink>
        </w:p>
        <w:p w14:paraId="59FB1CC4" w14:textId="77777777" w:rsidR="00644197" w:rsidRDefault="00644197" w:rsidP="00837716">
          <w:r>
            <w:rPr>
              <w:b/>
              <w:bCs/>
              <w:noProof/>
            </w:rPr>
            <w:fldChar w:fldCharType="end"/>
          </w:r>
        </w:p>
      </w:sdtContent>
    </w:sdt>
    <w:p w14:paraId="118B61AC" w14:textId="77777777" w:rsidR="00490254" w:rsidRDefault="00490254">
      <w:pPr>
        <w:bidi w:val="0"/>
        <w:spacing w:before="0" w:after="160" w:line="259" w:lineRule="auto"/>
        <w:rPr>
          <w:rtl/>
        </w:rPr>
      </w:pPr>
      <w:r>
        <w:rPr>
          <w:rtl/>
        </w:rPr>
        <w:br w:type="page"/>
      </w:r>
    </w:p>
    <w:p w14:paraId="2B2ECE7D" w14:textId="77777777" w:rsidR="00644197" w:rsidRDefault="00644197" w:rsidP="001D309D">
      <w:pPr>
        <w:bidi w:val="0"/>
        <w:spacing w:before="0" w:after="160" w:line="259" w:lineRule="auto"/>
        <w:rPr>
          <w:rtl/>
        </w:rPr>
        <w:sectPr w:rsidR="00644197" w:rsidSect="001D309D"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3DB4646E" w14:textId="77777777" w:rsidR="00644197" w:rsidRDefault="00644197" w:rsidP="00644197">
      <w:pPr>
        <w:pStyle w:val="Heading1"/>
        <w:rPr>
          <w:rtl/>
        </w:rPr>
      </w:pPr>
      <w:bookmarkStart w:id="3" w:name="_Toc524389462"/>
      <w:r>
        <w:rPr>
          <w:rFonts w:hint="cs"/>
          <w:rtl/>
        </w:rPr>
        <w:lastRenderedPageBreak/>
        <w:t>الفصل الأول: مقدمة</w:t>
      </w:r>
      <w:bookmarkEnd w:id="3"/>
    </w:p>
    <w:p w14:paraId="4C7DB3B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تأتي فقرة تقديم الفصل الأول في هذا المكان، يليها عدد من الفصول الفرعية</w:t>
      </w:r>
    </w:p>
    <w:p w14:paraId="0D635E14" w14:textId="77777777" w:rsidR="00644197" w:rsidRDefault="001D309D" w:rsidP="00644197">
      <w:pPr>
        <w:pStyle w:val="Heading2"/>
        <w:rPr>
          <w:rtl/>
        </w:rPr>
      </w:pPr>
      <w:bookmarkStart w:id="4" w:name="_Toc524389463"/>
      <w:r>
        <w:rPr>
          <w:rFonts w:hint="cs"/>
          <w:rtl/>
          <w:lang w:bidi="ar-SY"/>
        </w:rPr>
        <w:t>العنوان</w:t>
      </w:r>
      <w:r w:rsidR="00644197" w:rsidRPr="00644197">
        <w:rPr>
          <w:rFonts w:hint="cs"/>
          <w:rtl/>
        </w:rPr>
        <w:t xml:space="preserve"> الفرعي الأول</w:t>
      </w:r>
      <w:bookmarkEnd w:id="4"/>
    </w:p>
    <w:p w14:paraId="381CD166" w14:textId="77777777" w:rsidR="00644197" w:rsidRPr="00644197" w:rsidRDefault="001D309D" w:rsidP="00644197">
      <w:pPr>
        <w:pStyle w:val="Heading2"/>
        <w:rPr>
          <w:rtl/>
        </w:rPr>
      </w:pPr>
      <w:bookmarkStart w:id="5" w:name="_Toc524389464"/>
      <w:r>
        <w:rPr>
          <w:rFonts w:hint="cs"/>
          <w:rtl/>
        </w:rPr>
        <w:t xml:space="preserve">العنوان </w:t>
      </w:r>
      <w:r w:rsidR="00644197" w:rsidRPr="00644197">
        <w:rPr>
          <w:rFonts w:hint="cs"/>
          <w:rtl/>
        </w:rPr>
        <w:t>الفرعي الثاني</w:t>
      </w:r>
      <w:bookmarkEnd w:id="5"/>
    </w:p>
    <w:p w14:paraId="449A0F5F" w14:textId="77777777" w:rsidR="00644197" w:rsidRDefault="00644197" w:rsidP="00644197">
      <w:pPr>
        <w:rPr>
          <w:rtl/>
        </w:rPr>
      </w:pPr>
    </w:p>
    <w:p w14:paraId="654C76C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175337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84341A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73A881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B8303A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C30648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78D6BE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7072A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FEC2BD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259CA0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A7D42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68351D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6E82F6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46F4B0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C9DFF7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45E73B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689F42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567FFE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1D190F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FB44A13" w14:textId="77777777" w:rsidR="00644197" w:rsidRDefault="00644197" w:rsidP="0064419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128A80A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676B15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27EC15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3CC9CF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AEB8E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8F925F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932C56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CBFB9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B800E1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AA9B60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BB9791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5686BC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1FBC97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36CFD6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743099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1D442F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19FED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B5209F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554573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FA2ABB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EA1E03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324B22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1D3069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7B09DD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DA3B91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D00707B" w14:textId="77777777" w:rsidR="00644197" w:rsidRDefault="00644197" w:rsidP="0064419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14E829A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993A99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0DDD43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923B51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9E8505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05FBB0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397D59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2E8C81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51A90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2CD1BC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1AF4C4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D0F09D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4F9E5E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1F5DCD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025B24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134C13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FE4D44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8B1D48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9334CB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0138E4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9462CA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42C14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A14B88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7F8D17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F89815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34247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30681A9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4D0C42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02204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49E07C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D9D6D6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7A076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37A696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A2AB21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2FE169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8B62FB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0527A6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72E3D8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3FB067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032B87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4DBE63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31C2AF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AA9352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868D07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812410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F5523D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04D1D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64AC3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62FE9F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7305C3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54F550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F7D77E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1B6CF57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E1294D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9E4496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5DFE93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2A02370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204BD0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AD3F6E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0B3DB7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EF6BB6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A7FEBC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8431D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278E01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238D9C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A0836F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32443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B70476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D6F13B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953B47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B3EE51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66E67A9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2FAD72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C1C4E7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4FA91D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5BB95C1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10FA6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0668D1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الأول....</w:t>
      </w:r>
    </w:p>
    <w:p w14:paraId="793FCB0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F5CA84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40B19B9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8ABC9B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7166A96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A7EB81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3A69A0E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014D8CA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الأول....</w:t>
      </w:r>
    </w:p>
    <w:p w14:paraId="17192C33" w14:textId="77777777" w:rsidR="001D309D" w:rsidRPr="00860D2F" w:rsidRDefault="001D309D" w:rsidP="00860D2F">
      <w:pPr>
        <w:pStyle w:val="Heading2"/>
        <w:rPr>
          <w:rtl/>
        </w:rPr>
      </w:pPr>
      <w:bookmarkStart w:id="6" w:name="_Toc524389465"/>
      <w:r w:rsidRPr="00860D2F">
        <w:rPr>
          <w:rFonts w:hint="cs"/>
          <w:rtl/>
        </w:rPr>
        <w:t>العنوان الفرعي الثالث: خاتمة</w:t>
      </w:r>
      <w:bookmarkEnd w:id="6"/>
    </w:p>
    <w:p w14:paraId="3BC151FB" w14:textId="77777777" w:rsidR="001D309D" w:rsidRPr="001D309D" w:rsidRDefault="001D309D" w:rsidP="001D309D">
      <w:pPr>
        <w:rPr>
          <w:rtl/>
        </w:rPr>
      </w:pPr>
      <w:r>
        <w:rPr>
          <w:rFonts w:hint="cs"/>
          <w:rtl/>
        </w:rPr>
        <w:t>في القصل السابق رأينا... ملخص عن ملعومات الفصل</w:t>
      </w:r>
    </w:p>
    <w:p w14:paraId="0272EB08" w14:textId="77777777" w:rsidR="001D309D" w:rsidRDefault="001D309D" w:rsidP="001F0BD7">
      <w:pPr>
        <w:rPr>
          <w:rtl/>
        </w:rPr>
      </w:pPr>
    </w:p>
    <w:p w14:paraId="0DAF4FCD" w14:textId="77777777" w:rsidR="00A3333D" w:rsidRDefault="00A3333D" w:rsidP="001D309D">
      <w:pPr>
        <w:bidi w:val="0"/>
        <w:spacing w:before="0" w:after="160" w:line="259" w:lineRule="auto"/>
        <w:rPr>
          <w:rtl/>
        </w:rPr>
      </w:pPr>
      <w:r>
        <w:rPr>
          <w:rtl/>
        </w:rPr>
        <w:br w:type="page"/>
      </w:r>
    </w:p>
    <w:p w14:paraId="1995204D" w14:textId="77777777" w:rsidR="00644197" w:rsidRDefault="00644197" w:rsidP="00644197">
      <w:pPr>
        <w:rPr>
          <w:rtl/>
        </w:rPr>
        <w:sectPr w:rsidR="00644197" w:rsidSect="001D309D">
          <w:headerReference w:type="even" r:id="rId13"/>
          <w:headerReference w:type="default" r:id="rId14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0904F6A1" w14:textId="77777777" w:rsidR="00644197" w:rsidRDefault="00644197" w:rsidP="00644197">
      <w:pPr>
        <w:pStyle w:val="Heading1"/>
        <w:rPr>
          <w:rtl/>
        </w:rPr>
      </w:pPr>
      <w:bookmarkStart w:id="7" w:name="_Toc524389466"/>
      <w:r>
        <w:rPr>
          <w:rFonts w:hint="cs"/>
          <w:rtl/>
        </w:rPr>
        <w:lastRenderedPageBreak/>
        <w:t xml:space="preserve">الفصل الثاني: </w:t>
      </w:r>
      <w:r w:rsidR="001F0BD7">
        <w:rPr>
          <w:rFonts w:hint="cs"/>
          <w:rtl/>
        </w:rPr>
        <w:t xml:space="preserve">عنوان </w:t>
      </w:r>
      <w:r>
        <w:rPr>
          <w:rFonts w:hint="cs"/>
          <w:rtl/>
        </w:rPr>
        <w:t>الفصل الثاني</w:t>
      </w:r>
      <w:bookmarkEnd w:id="7"/>
    </w:p>
    <w:p w14:paraId="1E762B00" w14:textId="77777777" w:rsidR="001F0BD7" w:rsidRPr="001F0BD7" w:rsidRDefault="001F0BD7" w:rsidP="001F0BD7">
      <w:pPr>
        <w:rPr>
          <w:rtl/>
        </w:rPr>
      </w:pPr>
      <w:r>
        <w:rPr>
          <w:rFonts w:hint="cs"/>
          <w:rtl/>
        </w:rPr>
        <w:t>فقمرة تمهيدية للفصل الثاني ومحتوياته</w:t>
      </w:r>
    </w:p>
    <w:p w14:paraId="365C4E6E" w14:textId="77777777" w:rsidR="00644197" w:rsidRDefault="001D309D" w:rsidP="00644197">
      <w:pPr>
        <w:pStyle w:val="Heading2"/>
        <w:numPr>
          <w:ilvl w:val="1"/>
          <w:numId w:val="4"/>
        </w:numPr>
        <w:rPr>
          <w:rtl/>
        </w:rPr>
      </w:pPr>
      <w:bookmarkStart w:id="8" w:name="_Toc524389467"/>
      <w:r>
        <w:rPr>
          <w:rFonts w:hint="cs"/>
          <w:rtl/>
        </w:rPr>
        <w:t>العنوان</w:t>
      </w:r>
      <w:r w:rsidR="00644197" w:rsidRPr="00644197">
        <w:rPr>
          <w:rFonts w:hint="cs"/>
          <w:rtl/>
        </w:rPr>
        <w:t xml:space="preserve"> الفرعي </w:t>
      </w:r>
      <w:r w:rsidR="00644197">
        <w:rPr>
          <w:rFonts w:hint="cs"/>
          <w:rtl/>
        </w:rPr>
        <w:t>الأول</w:t>
      </w:r>
      <w:bookmarkEnd w:id="8"/>
    </w:p>
    <w:p w14:paraId="0E39AAFB" w14:textId="77777777" w:rsidR="001D309D" w:rsidRPr="001D309D" w:rsidRDefault="001D309D" w:rsidP="001D309D">
      <w:pPr>
        <w:rPr>
          <w:rtl/>
        </w:rPr>
      </w:pPr>
      <w:r>
        <w:rPr>
          <w:rFonts w:hint="cs"/>
          <w:rtl/>
        </w:rPr>
        <w:t>تتمة الفصل الثاني</w:t>
      </w:r>
    </w:p>
    <w:p w14:paraId="55610A91" w14:textId="77777777" w:rsidR="00644197" w:rsidRDefault="00644197" w:rsidP="00644197">
      <w:pPr>
        <w:pStyle w:val="Heading2"/>
        <w:numPr>
          <w:ilvl w:val="1"/>
          <w:numId w:val="4"/>
        </w:numPr>
        <w:rPr>
          <w:rtl/>
        </w:rPr>
      </w:pPr>
      <w:bookmarkStart w:id="9" w:name="_Toc524389468"/>
      <w:r w:rsidRPr="00644197">
        <w:rPr>
          <w:rFonts w:hint="cs"/>
          <w:rtl/>
        </w:rPr>
        <w:t xml:space="preserve">الفصل الفرعي </w:t>
      </w:r>
      <w:r>
        <w:rPr>
          <w:rFonts w:hint="cs"/>
          <w:rtl/>
        </w:rPr>
        <w:t>الثاني</w:t>
      </w:r>
      <w:bookmarkEnd w:id="9"/>
    </w:p>
    <w:p w14:paraId="06DF3D0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D354C60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0BFCB0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8DBADD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EA81D9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2831A1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A8BE89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466268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DE185D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FD8D07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BC33284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A75A30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DFC42C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19A69BD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D7605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097939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204F0B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293DB40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D4EF6B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lastRenderedPageBreak/>
        <w:t>تتمة الفصل الثاني....</w:t>
      </w:r>
    </w:p>
    <w:p w14:paraId="795BF43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7B3E599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7C0AB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0B3795A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04342FF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F6DE72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64AD8E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070063C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4AC105B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7FC1D8B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E0636F7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F775090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F5A6BF2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AEBEF45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846E111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2350916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7AA8EDE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537E0D8" w14:textId="77777777" w:rsidR="00644197" w:rsidRDefault="00644197" w:rsidP="0064419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B9A49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BEC4B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30C4BF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9CB4E6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78B68B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A3CEDC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E7B4D9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B5BEF8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الثاني....</w:t>
      </w:r>
    </w:p>
    <w:p w14:paraId="2100A97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172268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33BE86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C4F5A1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B40C1D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E58FB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6A884F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A01408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D149A1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A6816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62D9AA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E923E4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B6CD6B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975A33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103371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36468F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E1B5A6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A6890F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88E22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FC7DF1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1C712E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D2D310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9BF0F8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1C4293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D6D845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1D7AA5E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>تتمة الفصل الثاني....</w:t>
      </w:r>
    </w:p>
    <w:p w14:paraId="053BF7B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89B356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55C3E9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ED99A4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D000F1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651121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4F3009E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0F8749B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569E0CB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859A67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254D39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B461AF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0B84C70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7FD5115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C072BB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2A25081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69B4107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>تتمة الفصل الثاني....</w:t>
      </w:r>
    </w:p>
    <w:p w14:paraId="3BE81186" w14:textId="77777777" w:rsidR="00860D2F" w:rsidRPr="00860D2F" w:rsidRDefault="00860D2F" w:rsidP="00860D2F">
      <w:pPr>
        <w:pStyle w:val="Heading2"/>
        <w:numPr>
          <w:ilvl w:val="1"/>
          <w:numId w:val="4"/>
        </w:numPr>
        <w:rPr>
          <w:rtl/>
        </w:rPr>
      </w:pPr>
      <w:bookmarkStart w:id="10" w:name="_Toc524389469"/>
      <w:r w:rsidRPr="00860D2F">
        <w:rPr>
          <w:rFonts w:hint="cs"/>
          <w:rtl/>
        </w:rPr>
        <w:t>العنوان الفرعي الثالث: خاتمة</w:t>
      </w:r>
      <w:bookmarkEnd w:id="10"/>
    </w:p>
    <w:p w14:paraId="50F52449" w14:textId="77777777" w:rsidR="00860D2F" w:rsidRPr="001D309D" w:rsidRDefault="00860D2F" w:rsidP="00860D2F">
      <w:pPr>
        <w:rPr>
          <w:rtl/>
        </w:rPr>
      </w:pPr>
      <w:r>
        <w:rPr>
          <w:rFonts w:hint="cs"/>
          <w:rtl/>
        </w:rPr>
        <w:t>في القصل السابق رأينا... ملخص عن ملعومات الفصل</w:t>
      </w:r>
    </w:p>
    <w:p w14:paraId="677DDFDB" w14:textId="77777777" w:rsidR="00644197" w:rsidRPr="00644197" w:rsidRDefault="00644197" w:rsidP="00644197">
      <w:pPr>
        <w:rPr>
          <w:rtl/>
        </w:rPr>
      </w:pPr>
    </w:p>
    <w:p w14:paraId="6301BE81" w14:textId="77777777" w:rsidR="00DB6AE6" w:rsidRPr="00DB6AE6" w:rsidRDefault="00DB6AE6" w:rsidP="00DB6AE6">
      <w:pPr>
        <w:rPr>
          <w:rtl/>
        </w:rPr>
      </w:pPr>
    </w:p>
    <w:p w14:paraId="54F654EC" w14:textId="77777777" w:rsidR="00DB6AE6" w:rsidRPr="00DB6AE6" w:rsidRDefault="00DB6AE6" w:rsidP="00DB6AE6">
      <w:pPr>
        <w:rPr>
          <w:rtl/>
        </w:rPr>
      </w:pPr>
    </w:p>
    <w:p w14:paraId="0924B775" w14:textId="77777777" w:rsidR="00DB6AE6" w:rsidRDefault="00DB6AE6">
      <w:pPr>
        <w:rPr>
          <w:rFonts w:asciiTheme="majorHAnsi" w:eastAsiaTheme="majorEastAsia" w:hAnsiTheme="majorHAnsi" w:cstheme="majorBidi"/>
          <w:b/>
          <w:bCs/>
          <w:color w:val="000000" w:themeColor="text1"/>
          <w:sz w:val="44"/>
          <w:szCs w:val="44"/>
          <w:rtl/>
        </w:rPr>
      </w:pPr>
      <w:r>
        <w:rPr>
          <w:rtl/>
        </w:rPr>
        <w:br w:type="page"/>
      </w:r>
    </w:p>
    <w:p w14:paraId="609EAF2F" w14:textId="77777777" w:rsidR="001F0BD7" w:rsidRDefault="001F0BD7" w:rsidP="00DB6AE6">
      <w:pPr>
        <w:pStyle w:val="Heading1"/>
        <w:rPr>
          <w:rtl/>
        </w:rPr>
        <w:sectPr w:rsidR="001F0BD7" w:rsidSect="001D309D">
          <w:headerReference w:type="even" r:id="rId15"/>
          <w:headerReference w:type="default" r:id="rId16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42B39A4E" w14:textId="77777777" w:rsidR="001F0BD7" w:rsidRDefault="001F0BD7" w:rsidP="001F0BD7">
      <w:pPr>
        <w:pStyle w:val="Heading1"/>
        <w:rPr>
          <w:rtl/>
        </w:rPr>
      </w:pPr>
      <w:bookmarkStart w:id="11" w:name="_Toc524389470"/>
      <w:r>
        <w:rPr>
          <w:rFonts w:hint="cs"/>
          <w:rtl/>
        </w:rPr>
        <w:lastRenderedPageBreak/>
        <w:t>الفصل الثالث: الخاتمة</w:t>
      </w:r>
      <w:bookmarkEnd w:id="11"/>
    </w:p>
    <w:p w14:paraId="7F338251" w14:textId="77777777" w:rsidR="001F0BD7" w:rsidRPr="001F0BD7" w:rsidRDefault="001F0BD7" w:rsidP="001F0BD7">
      <w:pPr>
        <w:rPr>
          <w:rtl/>
        </w:rPr>
      </w:pPr>
      <w:r>
        <w:rPr>
          <w:rFonts w:hint="cs"/>
          <w:rtl/>
        </w:rPr>
        <w:t>فقرة تمهيدية للخاتمة</w:t>
      </w:r>
    </w:p>
    <w:p w14:paraId="761B5169" w14:textId="77777777" w:rsidR="001F0BD7" w:rsidRDefault="001F0BD7" w:rsidP="001F0BD7">
      <w:pPr>
        <w:pStyle w:val="Heading2"/>
        <w:numPr>
          <w:ilvl w:val="1"/>
          <w:numId w:val="6"/>
        </w:numPr>
        <w:rPr>
          <w:rtl/>
        </w:rPr>
      </w:pPr>
      <w:bookmarkStart w:id="12" w:name="_Toc524389471"/>
      <w:r w:rsidRPr="00644197">
        <w:rPr>
          <w:rFonts w:hint="cs"/>
          <w:rtl/>
        </w:rPr>
        <w:t xml:space="preserve">الفصل الفرعي </w:t>
      </w:r>
      <w:r>
        <w:rPr>
          <w:rFonts w:hint="cs"/>
          <w:rtl/>
        </w:rPr>
        <w:t>الأول</w:t>
      </w:r>
      <w:bookmarkEnd w:id="12"/>
    </w:p>
    <w:p w14:paraId="110F303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0EBA812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3FAA69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1D4CEE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C11958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09A17B2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2FEB30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027EDC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6DA1FB9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8FFBEA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642846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0DD6A6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9480A93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BCA675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EEC634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DAA7F3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0DFB06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07E710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DC3C43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A4AFFD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0A45CC2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2B6917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0F882F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lastRenderedPageBreak/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8C5F32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D0F32A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B17361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483E3A2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2C0834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E7A562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647D19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C4042F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85668B4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5FBB33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416CECC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A083A15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68A90687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76C4D26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50D8780E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B82955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BA805C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77F318C1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409A66A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142058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CDBD248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381EE8C0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14D3EA5D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20D2B8BF" w14:textId="77777777" w:rsidR="001F0BD7" w:rsidRDefault="001F0BD7" w:rsidP="001F0BD7">
      <w:pPr>
        <w:rPr>
          <w:rtl/>
        </w:rPr>
      </w:pPr>
      <w:r>
        <w:rPr>
          <w:rFonts w:hint="cs"/>
          <w:rtl/>
        </w:rPr>
        <w:t xml:space="preserve">تتمة الفصل </w:t>
      </w:r>
      <w:r>
        <w:rPr>
          <w:rFonts w:hint="cs"/>
          <w:rtl/>
          <w:lang w:bidi="ar-SY"/>
        </w:rPr>
        <w:t>الثالث</w:t>
      </w:r>
      <w:r>
        <w:rPr>
          <w:rFonts w:hint="cs"/>
          <w:rtl/>
        </w:rPr>
        <w:t>....</w:t>
      </w:r>
    </w:p>
    <w:p w14:paraId="4F062B63" w14:textId="77777777" w:rsidR="001F0BD7" w:rsidRPr="001F0BD7" w:rsidRDefault="001F0BD7" w:rsidP="001F0BD7">
      <w:pPr>
        <w:rPr>
          <w:rtl/>
        </w:rPr>
        <w:sectPr w:rsidR="001F0BD7" w:rsidRPr="001F0BD7" w:rsidSect="001D309D">
          <w:headerReference w:type="even" r:id="rId17"/>
          <w:headerReference w:type="default" r:id="rId18"/>
          <w:pgSz w:w="11906" w:h="16838" w:code="9"/>
          <w:pgMar w:top="1418" w:right="1985" w:bottom="1418" w:left="1134" w:header="709" w:footer="709" w:gutter="0"/>
          <w:cols w:space="708"/>
          <w:titlePg/>
          <w:bidi/>
          <w:docGrid w:linePitch="360"/>
        </w:sectPr>
      </w:pPr>
    </w:p>
    <w:p w14:paraId="3ABB510D" w14:textId="77777777" w:rsidR="001F0BD7" w:rsidRDefault="001F0BD7" w:rsidP="001F0BD7">
      <w:pPr>
        <w:pStyle w:val="Heading1"/>
        <w:rPr>
          <w:rtl/>
        </w:rPr>
      </w:pPr>
      <w:bookmarkStart w:id="13" w:name="_Toc524389472"/>
      <w:r>
        <w:rPr>
          <w:rFonts w:hint="cs"/>
          <w:rtl/>
        </w:rPr>
        <w:lastRenderedPageBreak/>
        <w:t>المراجع</w:t>
      </w:r>
      <w:bookmarkEnd w:id="13"/>
    </w:p>
    <w:p w14:paraId="3F2142A1" w14:textId="77777777" w:rsidR="001F0BD7" w:rsidRDefault="001F0BD7" w:rsidP="001F0BD7">
      <w:pPr>
        <w:pStyle w:val="References"/>
      </w:pPr>
      <w:r>
        <w:t xml:space="preserve">[1] Author Name, “Paper Title”, publication, year, issue (number), pages. </w:t>
      </w:r>
    </w:p>
    <w:p w14:paraId="7A05EB55" w14:textId="77777777" w:rsidR="001F0BD7" w:rsidRDefault="001F0BD7" w:rsidP="001F0BD7">
      <w:pPr>
        <w:pStyle w:val="References"/>
      </w:pPr>
      <w:r>
        <w:t>[2] Author Name, “Paper Title”, conference name (workshop name), location, year.</w:t>
      </w:r>
    </w:p>
    <w:p w14:paraId="50221BB5" w14:textId="77777777" w:rsidR="001F0BD7" w:rsidRDefault="001F0BD7" w:rsidP="001F0BD7">
      <w:pPr>
        <w:pStyle w:val="References"/>
      </w:pPr>
      <w:r>
        <w:t>[3] Author Name, “Book Title”, publisher, location, year.</w:t>
      </w:r>
    </w:p>
    <w:p w14:paraId="478DC419" w14:textId="77777777" w:rsidR="001F0BD7" w:rsidRPr="001F0BD7" w:rsidRDefault="001F0BD7" w:rsidP="001F0BD7">
      <w:pPr>
        <w:pStyle w:val="References"/>
      </w:pPr>
      <w:r>
        <w:t>[4] Author Name, “Chapter Title” in “Book Name”, edited by Editor Name, publisher, location, year.</w:t>
      </w:r>
    </w:p>
    <w:p w14:paraId="24A8C8A7" w14:textId="77777777" w:rsidR="001F0BD7" w:rsidRDefault="001F0BD7" w:rsidP="001F0BD7">
      <w:pPr>
        <w:pStyle w:val="References"/>
      </w:pPr>
      <w:r>
        <w:t xml:space="preserve">[5] Author Name (or outlet name), “Webpage Title”, published date, </w:t>
      </w:r>
      <w:r w:rsidR="000E1B51">
        <w:t>available at: &lt;URL&gt; [</w:t>
      </w:r>
      <w:r>
        <w:t>accessed date</w:t>
      </w:r>
      <w:r w:rsidR="000E1B51">
        <w:t>]</w:t>
      </w:r>
      <w:r>
        <w:t>.</w:t>
      </w:r>
    </w:p>
    <w:p w14:paraId="7A2672C6" w14:textId="77777777" w:rsidR="001F0BD7" w:rsidRPr="001F0BD7" w:rsidRDefault="001F0BD7" w:rsidP="001F0BD7">
      <w:pPr>
        <w:bidi w:val="0"/>
      </w:pPr>
    </w:p>
    <w:p w14:paraId="300E1A67" w14:textId="77777777" w:rsidR="001F0BD7" w:rsidRPr="001F0BD7" w:rsidRDefault="001F0BD7" w:rsidP="001F0BD7">
      <w:pPr>
        <w:bidi w:val="0"/>
      </w:pPr>
    </w:p>
    <w:p w14:paraId="2817C0A7" w14:textId="77777777" w:rsidR="001F0BD7" w:rsidRPr="001F0BD7" w:rsidRDefault="001F0BD7" w:rsidP="001F0BD7">
      <w:pPr>
        <w:rPr>
          <w:rtl/>
        </w:rPr>
      </w:pPr>
    </w:p>
    <w:p w14:paraId="32469B57" w14:textId="77777777" w:rsidR="004A3559" w:rsidRDefault="004A3559" w:rsidP="00DB6AE6">
      <w:pPr>
        <w:pStyle w:val="Heading1"/>
      </w:pPr>
    </w:p>
    <w:sectPr w:rsidR="004A3559" w:rsidSect="001D309D">
      <w:headerReference w:type="default" r:id="rId19"/>
      <w:pgSz w:w="11906" w:h="16838" w:code="9"/>
      <w:pgMar w:top="1418" w:right="1985" w:bottom="1418" w:left="1134" w:header="709" w:footer="709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7AD5E" w14:textId="77777777" w:rsidR="0068466D" w:rsidRDefault="0068466D" w:rsidP="00DB6AE6">
      <w:pPr>
        <w:spacing w:before="0" w:line="240" w:lineRule="auto"/>
      </w:pPr>
      <w:r>
        <w:separator/>
      </w:r>
    </w:p>
  </w:endnote>
  <w:endnote w:type="continuationSeparator" w:id="0">
    <w:p w14:paraId="463B88FF" w14:textId="77777777" w:rsidR="0068466D" w:rsidRDefault="0068466D" w:rsidP="00DB6A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6E18E" w14:textId="77777777" w:rsidR="001F0BD7" w:rsidRPr="001D309D" w:rsidRDefault="0068466D" w:rsidP="001D309D">
    <w:pPr>
      <w:pStyle w:val="Footer"/>
      <w:tabs>
        <w:tab w:val="clear" w:pos="4513"/>
        <w:tab w:val="clear" w:pos="9026"/>
      </w:tabs>
      <w:bidi w:val="0"/>
      <w:rPr>
        <w:rtl/>
        <w:lang w:bidi="ar-SY"/>
      </w:rPr>
    </w:pPr>
    <w:sdt>
      <w:sdtPr>
        <w:id w:val="-713116121"/>
        <w:docPartObj>
          <w:docPartGallery w:val="Page Numbers (Bottom of Page)"/>
          <w:docPartUnique/>
        </w:docPartObj>
      </w:sdtPr>
      <w:sdtEndPr/>
      <w:sdtContent>
        <w:sdt>
          <w:sdtPr>
            <w:id w:val="1487127359"/>
            <w:docPartObj>
              <w:docPartGallery w:val="Page Numbers (Top of Page)"/>
              <w:docPartUnique/>
            </w:docPartObj>
          </w:sdtPr>
          <w:sdtEndPr/>
          <w:sdtContent>
            <w:r w:rsidR="001D309D">
              <w:rPr>
                <w:b/>
                <w:bCs/>
              </w:rPr>
              <w:fldChar w:fldCharType="begin"/>
            </w:r>
            <w:r w:rsidR="001D309D" w:rsidRPr="001D309D">
              <w:rPr>
                <w:b/>
                <w:bCs/>
              </w:rPr>
              <w:instrText xml:space="preserve"> PAGE </w:instrText>
            </w:r>
            <w:r w:rsidR="001D309D">
              <w:rPr>
                <w:b/>
                <w:bCs/>
              </w:rPr>
              <w:fldChar w:fldCharType="separate"/>
            </w:r>
            <w:r w:rsidR="001D309D">
              <w:rPr>
                <w:b/>
                <w:bCs/>
                <w:noProof/>
              </w:rPr>
              <w:t>8</w:t>
            </w:r>
            <w:r w:rsidR="001D309D">
              <w:rPr>
                <w:b/>
                <w:bCs/>
              </w:rPr>
              <w:fldChar w:fldCharType="end"/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  <w:r w:rsidR="001D309D" w:rsidRPr="001D309D">
              <w:rPr>
                <w:rFonts w:hint="cs"/>
                <w:rtl/>
              </w:rPr>
              <w:t>الصفحة</w:t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783C1" w14:textId="5C573D39" w:rsidR="001F0BD7" w:rsidRPr="001D309D" w:rsidRDefault="0068466D" w:rsidP="001D309D">
    <w:pPr>
      <w:pStyle w:val="Footer"/>
      <w:tabs>
        <w:tab w:val="clear" w:pos="4513"/>
        <w:tab w:val="clear" w:pos="9026"/>
      </w:tabs>
      <w:bidi w:val="0"/>
      <w:rPr>
        <w:lang w:bidi="ar-SY"/>
      </w:rPr>
    </w:pPr>
    <w:sdt>
      <w:sdtPr>
        <w:id w:val="-1593707340"/>
        <w:docPartObj>
          <w:docPartGallery w:val="Page Numbers (Bottom of Page)"/>
          <w:docPartUnique/>
        </w:docPartObj>
      </w:sdtPr>
      <w:sdtEndPr/>
      <w:sdtContent>
        <w:sdt>
          <w:sdtPr>
            <w:id w:val="66928092"/>
            <w:docPartObj>
              <w:docPartGallery w:val="Page Numbers (Top of Page)"/>
              <w:docPartUnique/>
            </w:docPartObj>
          </w:sdtPr>
          <w:sdtEndPr/>
          <w:sdtContent>
            <w:r w:rsidR="001D309D">
              <w:rPr>
                <w:b/>
                <w:bCs/>
              </w:rPr>
              <w:fldChar w:fldCharType="begin"/>
            </w:r>
            <w:r w:rsidR="001D309D" w:rsidRPr="001D309D">
              <w:rPr>
                <w:b/>
                <w:bCs/>
              </w:rPr>
              <w:instrText xml:space="preserve"> PAGE </w:instrText>
            </w:r>
            <w:r w:rsidR="001D309D">
              <w:rPr>
                <w:b/>
                <w:bCs/>
              </w:rPr>
              <w:fldChar w:fldCharType="separate"/>
            </w:r>
            <w:r w:rsidR="005C4916">
              <w:rPr>
                <w:b/>
                <w:bCs/>
                <w:noProof/>
              </w:rPr>
              <w:t>16</w:t>
            </w:r>
            <w:r w:rsidR="001D309D">
              <w:rPr>
                <w:b/>
                <w:bCs/>
              </w:rPr>
              <w:fldChar w:fldCharType="end"/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  <w:r w:rsidR="001D309D" w:rsidRPr="001D309D">
              <w:rPr>
                <w:rFonts w:hint="cs"/>
                <w:rtl/>
              </w:rPr>
              <w:t>الصفحة</w:t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4CF7" w14:textId="77777777" w:rsidR="001F0BD7" w:rsidRDefault="001F0BD7" w:rsidP="001F0BD7">
    <w:pPr>
      <w:pStyle w:val="Footer"/>
      <w:tabs>
        <w:tab w:val="clear" w:pos="4513"/>
        <w:tab w:val="clear" w:pos="9026"/>
        <w:tab w:val="left" w:pos="2746"/>
      </w:tabs>
      <w:rPr>
        <w:rtl/>
        <w:lang w:bidi="ar-SY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9A4AA" w14:textId="0E380F25" w:rsidR="002C3FB6" w:rsidRDefault="0068466D" w:rsidP="001D309D">
    <w:pPr>
      <w:pStyle w:val="Footer"/>
      <w:tabs>
        <w:tab w:val="clear" w:pos="4513"/>
        <w:tab w:val="clear" w:pos="9026"/>
      </w:tabs>
      <w:bidi w:val="0"/>
      <w:rPr>
        <w:rtl/>
        <w:lang w:bidi="ar-SY"/>
      </w:rPr>
    </w:pPr>
    <w:sdt>
      <w:sdtPr>
        <w:id w:val="63308048"/>
        <w:docPartObj>
          <w:docPartGallery w:val="Page Numbers (Bottom of Page)"/>
          <w:docPartUnique/>
        </w:docPartObj>
      </w:sdtPr>
      <w:sdtEndPr/>
      <w:sdtContent>
        <w:sdt>
          <w:sdtPr>
            <w:id w:val="481122151"/>
            <w:docPartObj>
              <w:docPartGallery w:val="Page Numbers (Top of Page)"/>
              <w:docPartUnique/>
            </w:docPartObj>
          </w:sdtPr>
          <w:sdtEndPr/>
          <w:sdtContent>
            <w:r w:rsidR="002C3FB6">
              <w:rPr>
                <w:b/>
                <w:bCs/>
              </w:rPr>
              <w:fldChar w:fldCharType="begin"/>
            </w:r>
            <w:r w:rsidR="002C3FB6" w:rsidRPr="001D309D">
              <w:rPr>
                <w:b/>
                <w:bCs/>
              </w:rPr>
              <w:instrText xml:space="preserve"> PAGE </w:instrText>
            </w:r>
            <w:r w:rsidR="002C3FB6">
              <w:rPr>
                <w:b/>
                <w:bCs/>
              </w:rPr>
              <w:fldChar w:fldCharType="separate"/>
            </w:r>
            <w:r w:rsidR="005C4916">
              <w:rPr>
                <w:b/>
                <w:bCs/>
                <w:noProof/>
              </w:rPr>
              <w:t>17</w:t>
            </w:r>
            <w:r w:rsidR="002C3FB6">
              <w:rPr>
                <w:b/>
                <w:bCs/>
              </w:rPr>
              <w:fldChar w:fldCharType="end"/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  <w:r w:rsidR="001D309D" w:rsidRPr="001D309D">
              <w:rPr>
                <w:rFonts w:hint="cs"/>
                <w:rtl/>
              </w:rPr>
              <w:t>الصفحة</w:t>
            </w:r>
            <w:r w:rsidR="001D309D">
              <w:rPr>
                <w:rFonts w:hint="cs"/>
                <w:b/>
                <w:bCs/>
                <w:rtl/>
              </w:rPr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D5BE8" w14:textId="77777777" w:rsidR="0068466D" w:rsidRDefault="0068466D" w:rsidP="00DB6AE6">
      <w:pPr>
        <w:spacing w:before="0" w:line="240" w:lineRule="auto"/>
      </w:pPr>
      <w:r>
        <w:separator/>
      </w:r>
    </w:p>
  </w:footnote>
  <w:footnote w:type="continuationSeparator" w:id="0">
    <w:p w14:paraId="164A7C5E" w14:textId="77777777" w:rsidR="0068466D" w:rsidRDefault="0068466D" w:rsidP="00DB6AE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29267" w14:textId="77777777" w:rsidR="001F0BD7" w:rsidRPr="001F0BD7" w:rsidRDefault="001F0BD7">
    <w:pPr>
      <w:pStyle w:val="Header"/>
      <w:rPr>
        <w:color w:val="595959" w:themeColor="text1" w:themeTint="A6"/>
        <w:lang w:bidi="ar-SY"/>
      </w:rPr>
    </w:pPr>
    <w:r w:rsidRPr="001F0BD7">
      <w:rPr>
        <w:rFonts w:hint="cs"/>
        <w:color w:val="595959" w:themeColor="text1" w:themeTint="A6"/>
        <w:rtl/>
        <w:lang w:bidi="ar-SY"/>
      </w:rPr>
      <w:t>الفصل الأول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A8CD1" w14:textId="77777777" w:rsidR="001F0BD7" w:rsidRPr="001F0BD7" w:rsidRDefault="001D309D" w:rsidP="001F0BD7">
    <w:pPr>
      <w:pStyle w:val="Header"/>
      <w:bidi w:val="0"/>
      <w:rPr>
        <w:color w:val="595959" w:themeColor="text1" w:themeTint="A6"/>
        <w:lang w:bidi="ar-SY"/>
      </w:rPr>
    </w:pPr>
    <w:r>
      <w:rPr>
        <w:rFonts w:hint="cs"/>
        <w:color w:val="595959" w:themeColor="text1" w:themeTint="A6"/>
        <w:rtl/>
        <w:lang w:bidi="ar-SY"/>
      </w:rPr>
      <w:t>الفصل الأول: مقدمة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0428A" w14:textId="77777777" w:rsidR="001F0BD7" w:rsidRPr="001F0BD7" w:rsidRDefault="001F0BD7" w:rsidP="001F0BD7">
    <w:pPr>
      <w:pStyle w:val="Header"/>
      <w:rPr>
        <w:color w:val="595959" w:themeColor="text1" w:themeTint="A6"/>
        <w:lang w:bidi="ar-SY"/>
      </w:rPr>
    </w:pPr>
    <w:r w:rsidRPr="001F0BD7">
      <w:rPr>
        <w:rFonts w:hint="cs"/>
        <w:color w:val="595959" w:themeColor="text1" w:themeTint="A6"/>
        <w:rtl/>
        <w:lang w:bidi="ar-SY"/>
      </w:rPr>
      <w:t xml:space="preserve">الفصل </w:t>
    </w:r>
    <w:r>
      <w:rPr>
        <w:rFonts w:hint="cs"/>
        <w:color w:val="595959" w:themeColor="text1" w:themeTint="A6"/>
        <w:rtl/>
        <w:lang w:bidi="ar-SY"/>
      </w:rPr>
      <w:t>الثاني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5D5F4" w14:textId="77777777" w:rsidR="001F0BD7" w:rsidRPr="00860D2F" w:rsidRDefault="00860D2F" w:rsidP="00860D2F">
    <w:pPr>
      <w:pStyle w:val="Header"/>
      <w:bidi w:val="0"/>
      <w:rPr>
        <w:color w:val="595959" w:themeColor="text1" w:themeTint="A6"/>
        <w:lang w:bidi="ar-SY"/>
      </w:rPr>
    </w:pPr>
    <w:r>
      <w:rPr>
        <w:rFonts w:hint="cs"/>
        <w:color w:val="595959" w:themeColor="text1" w:themeTint="A6"/>
        <w:rtl/>
        <w:lang w:bidi="ar-SY"/>
      </w:rPr>
      <w:t>الفصل الثاني: عنوان الفصل الثاني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0C437" w14:textId="77777777" w:rsidR="001F0BD7" w:rsidRPr="001F0BD7" w:rsidRDefault="001F0BD7" w:rsidP="001F0BD7">
    <w:pPr>
      <w:pStyle w:val="Header"/>
      <w:rPr>
        <w:color w:val="595959" w:themeColor="text1" w:themeTint="A6"/>
        <w:lang w:bidi="ar-SY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0337" w14:textId="77777777" w:rsidR="001F0BD7" w:rsidRPr="00860D2F" w:rsidRDefault="00860D2F" w:rsidP="00860D2F">
    <w:pPr>
      <w:pStyle w:val="Header"/>
      <w:bidi w:val="0"/>
      <w:rPr>
        <w:color w:val="595959" w:themeColor="text1" w:themeTint="A6"/>
        <w:lang w:bidi="ar-SY"/>
      </w:rPr>
    </w:pPr>
    <w:r>
      <w:rPr>
        <w:rFonts w:hint="cs"/>
        <w:color w:val="595959" w:themeColor="text1" w:themeTint="A6"/>
        <w:rtl/>
        <w:lang w:bidi="ar-SY"/>
      </w:rPr>
      <w:t>الفصل الثالث: الخاتمة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12D8A" w14:textId="77777777" w:rsidR="001F0BD7" w:rsidRPr="001F0BD7" w:rsidRDefault="001F0BD7" w:rsidP="001F0BD7">
    <w:pPr>
      <w:pStyle w:val="Header"/>
      <w:bidi w:val="0"/>
      <w:rPr>
        <w:color w:val="595959" w:themeColor="text1" w:themeTint="A6"/>
        <w:lang w:bidi="ar-S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42249"/>
    <w:multiLevelType w:val="multilevel"/>
    <w:tmpl w:val="0D748AB4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091887"/>
    <w:multiLevelType w:val="multilevel"/>
    <w:tmpl w:val="2D7EC78C"/>
    <w:lvl w:ilvl="0">
      <w:start w:val="3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2" w15:restartNumberingAfterBreak="0">
    <w:nsid w:val="4E6A7997"/>
    <w:multiLevelType w:val="multilevel"/>
    <w:tmpl w:val="F716C09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3" w15:restartNumberingAfterBreak="0">
    <w:nsid w:val="614B4D27"/>
    <w:multiLevelType w:val="hybridMultilevel"/>
    <w:tmpl w:val="7E1C86A4"/>
    <w:lvl w:ilvl="0" w:tplc="251AD09C">
      <w:start w:val="1"/>
      <w:numFmt w:val="decimal"/>
      <w:pStyle w:val="Heading2"/>
      <w:lvlText w:val="1-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07C0C54"/>
    <w:multiLevelType w:val="multilevel"/>
    <w:tmpl w:val="2D7EC78C"/>
    <w:lvl w:ilvl="0">
      <w:start w:val="2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5" w15:restartNumberingAfterBreak="0">
    <w:nsid w:val="7A4925B4"/>
    <w:multiLevelType w:val="multilevel"/>
    <w:tmpl w:val="6CC2CC10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abstractNum w:abstractNumId="6" w15:restartNumberingAfterBreak="0">
    <w:nsid w:val="7B4F5B45"/>
    <w:multiLevelType w:val="multilevel"/>
    <w:tmpl w:val="2D7EC78C"/>
    <w:lvl w:ilvl="0">
      <w:start w:val="2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6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672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1A"/>
    <w:rsid w:val="000E1B51"/>
    <w:rsid w:val="001D309D"/>
    <w:rsid w:val="001F0BD7"/>
    <w:rsid w:val="002A732F"/>
    <w:rsid w:val="002C3FB6"/>
    <w:rsid w:val="0046581A"/>
    <w:rsid w:val="004869BF"/>
    <w:rsid w:val="00490254"/>
    <w:rsid w:val="004A3559"/>
    <w:rsid w:val="005C4916"/>
    <w:rsid w:val="00644197"/>
    <w:rsid w:val="00682C47"/>
    <w:rsid w:val="0068466D"/>
    <w:rsid w:val="006A3408"/>
    <w:rsid w:val="0082317A"/>
    <w:rsid w:val="00837716"/>
    <w:rsid w:val="00860D2F"/>
    <w:rsid w:val="00862544"/>
    <w:rsid w:val="00A31F2E"/>
    <w:rsid w:val="00A3333D"/>
    <w:rsid w:val="00AE1368"/>
    <w:rsid w:val="00C12600"/>
    <w:rsid w:val="00C370C4"/>
    <w:rsid w:val="00C92097"/>
    <w:rsid w:val="00DA0C4B"/>
    <w:rsid w:val="00DB6AE6"/>
    <w:rsid w:val="00DE5235"/>
    <w:rsid w:val="00E35B6D"/>
    <w:rsid w:val="00F2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2143D"/>
  <w15:docId w15:val="{1A76825D-E5BA-40FB-9F81-50CC3D4A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09D"/>
    <w:pPr>
      <w:bidi/>
      <w:spacing w:before="120" w:after="0"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AE6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197"/>
    <w:pPr>
      <w:keepNext/>
      <w:keepLines/>
      <w:numPr>
        <w:numId w:val="2"/>
      </w:numPr>
      <w:spacing w:before="240" w:after="120"/>
      <w:ind w:left="1003" w:hanging="35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A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AE6"/>
  </w:style>
  <w:style w:type="paragraph" w:styleId="Footer">
    <w:name w:val="footer"/>
    <w:basedOn w:val="Normal"/>
    <w:link w:val="FooterChar"/>
    <w:uiPriority w:val="99"/>
    <w:unhideWhenUsed/>
    <w:rsid w:val="00DB6A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AE6"/>
  </w:style>
  <w:style w:type="character" w:customStyle="1" w:styleId="Heading1Char">
    <w:name w:val="Heading 1 Char"/>
    <w:basedOn w:val="DefaultParagraphFont"/>
    <w:link w:val="Heading1"/>
    <w:uiPriority w:val="9"/>
    <w:rsid w:val="00DB6AE6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197"/>
    <w:pPr>
      <w:bidi w:val="0"/>
      <w:spacing w:after="0" w:line="276" w:lineRule="auto"/>
      <w:contextualSpacing w:val="0"/>
      <w:outlineLvl w:val="9"/>
    </w:pPr>
    <w:rPr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4E66"/>
    <w:pPr>
      <w:tabs>
        <w:tab w:val="right" w:leader="dot" w:pos="890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4419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19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1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1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ferences">
    <w:name w:val="References"/>
    <w:basedOn w:val="Normal"/>
    <w:link w:val="ReferencesChar"/>
    <w:qFormat/>
    <w:rsid w:val="001F0BD7"/>
    <w:pPr>
      <w:bidi w:val="0"/>
      <w:spacing w:before="0"/>
    </w:pPr>
  </w:style>
  <w:style w:type="paragraph" w:styleId="TOC2">
    <w:name w:val="toc 2"/>
    <w:basedOn w:val="Normal"/>
    <w:next w:val="Normal"/>
    <w:autoRedefine/>
    <w:uiPriority w:val="39"/>
    <w:unhideWhenUsed/>
    <w:rsid w:val="00F24E66"/>
    <w:pPr>
      <w:tabs>
        <w:tab w:val="left" w:pos="1882"/>
        <w:tab w:val="right" w:leader="dot" w:pos="8901"/>
      </w:tabs>
      <w:spacing w:after="100"/>
      <w:ind w:left="240"/>
    </w:pPr>
  </w:style>
  <w:style w:type="character" w:customStyle="1" w:styleId="ReferencesChar">
    <w:name w:val="References Char"/>
    <w:basedOn w:val="DefaultParagraphFont"/>
    <w:link w:val="References"/>
    <w:rsid w:val="001F0BD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aching\Damascus%20UNI\Informatics\Year%204\Project%202\2020-2021\&#1606;&#1605;&#1608;&#1584;&#1580;%20&#1578;&#1602;&#1585;&#1610;&#1585;v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B377-664D-43C9-8083-F678DEB3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تقريرv10</Template>
  <TotalTime>2</TotalTime>
  <Pages>17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AbouTrab</dc:creator>
  <cp:lastModifiedBy>-new-LAPTOP-2318887-</cp:lastModifiedBy>
  <cp:revision>2</cp:revision>
  <dcterms:created xsi:type="dcterms:W3CDTF">2021-03-05T14:11:00Z</dcterms:created>
  <dcterms:modified xsi:type="dcterms:W3CDTF">2021-04-18T04:15:00Z</dcterms:modified>
</cp:coreProperties>
</file>